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8A" w:rsidRDefault="00696476">
      <w:pPr>
        <w:pStyle w:val="Standard"/>
      </w:pPr>
      <w:r>
        <w:t>Test specification</w:t>
      </w:r>
    </w:p>
    <w:p w:rsidR="00882F8A" w:rsidRDefault="00882F8A">
      <w:pPr>
        <w:pStyle w:val="Standard"/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169"/>
        <w:gridCol w:w="2269"/>
        <w:gridCol w:w="1487"/>
        <w:gridCol w:w="1500"/>
        <w:gridCol w:w="1607"/>
      </w:tblGrid>
      <w:tr w:rsidR="00882F8A" w:rsidTr="001D42FB"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Test Ref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Test Content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Input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Output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Pass Criteria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user can log in with a valid account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Valid username and password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log in should be successful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can log in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user cannot log in using an invalid account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Invalid username and password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log in should be unsuccessful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is unable to log in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user can register an account via a browser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Acceptable username and password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account should be registered successfully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users account has been created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user can only register with an appropriate username and password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A password that is either too weak or contains invalid characters e.g.</w:t>
            </w:r>
            <w:r w:rsidR="001D42FB">
              <w:t xml:space="preserve">” </w:t>
            </w:r>
            <w:r>
              <w:t>'</w:t>
            </w:r>
            <w:r w:rsidR="001D42FB">
              <w:t xml:space="preserve"> “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account should not be created and an error message should appear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account is not created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both username and passwords fields must be filled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One or both Fields are left blank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login should be unsuccessful and the user should be prompted to fill all fields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login is unsuccessful and the user is prompted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FR2 + FR9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friend request can be sent and received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A friend request will be sent to another user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request should appear on the other user's account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request appears correctly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FR2 + FR9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friend request can be accepted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Select the accept option on the received friend request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The users should appear on </w:t>
            </w:r>
            <w:proofErr w:type="spellStart"/>
            <w:r>
              <w:t>each others</w:t>
            </w:r>
            <w:proofErr w:type="spellEnd"/>
            <w:r>
              <w:t xml:space="preserve"> friends list and a confirmation message sent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The users appear on </w:t>
            </w:r>
            <w:proofErr w:type="spellStart"/>
            <w:r>
              <w:t>each others</w:t>
            </w:r>
            <w:proofErr w:type="spellEnd"/>
            <w:r>
              <w:t xml:space="preserve"> friends list and receive a confirmation message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FR2 + FR9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friend request can be declined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Select the decline option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A message should appear saying the request has been declined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The users do not appear on </w:t>
            </w:r>
            <w:proofErr w:type="spellStart"/>
            <w:r>
              <w:t>each others</w:t>
            </w:r>
            <w:proofErr w:type="spellEnd"/>
            <w:r>
              <w:t xml:space="preserve"> friends lists and a declination message is sent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FR3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Check that monster list is displayed </w:t>
            </w:r>
            <w:r>
              <w:lastRenderedPageBreak/>
              <w:t>correctly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The monster page will be </w:t>
            </w:r>
            <w:r>
              <w:lastRenderedPageBreak/>
              <w:t xml:space="preserve">displayed  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All monsters owned by that </w:t>
            </w:r>
            <w:r>
              <w:lastRenderedPageBreak/>
              <w:t>user should be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The monsters owned by that </w:t>
            </w:r>
            <w:r>
              <w:lastRenderedPageBreak/>
              <w:t>user should be displayed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FR3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monster attributes are displayed correctly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monster page will be displayed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attributes of each monster on the list should be displayed correctly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monster attributes are displayed correctly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FR3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 new user is allocated a monster and an amount of virtual currency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Create a new user account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should be allocated a monster and a sum of virtual currency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is allocated a monster and the correct amount of virtual currency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FR3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monster allocation is random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Create multiple user accounts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basic monster allocation should not be the same for each user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monster allocation is random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FR4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system allocates a prize for a challenge</w:t>
            </w:r>
            <w:r w:rsidR="001D42FB">
              <w:t xml:space="preserve"> appropriate to monster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>Create a new monster and ensure that the prize is low relative to more powerful monsters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>The prize for winning a challenge should scale up relative to monster level</w:t>
            </w:r>
          </w:p>
          <w:p w:rsidR="001D42FB" w:rsidRDefault="001D42FB">
            <w:pPr>
              <w:pStyle w:val="TableContents"/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>The prize must scale relative to monster level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FR4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>Check the system puts the two correct monsters together for a battle based on user input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 xml:space="preserve">The user selects one of their own monsters and one of their opponents monsters to battle 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>The two selected monsters are put together to battle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>The two correct monsters are selected to battle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FR4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>Check that the user can accept a battle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1D42FB">
            <w:pPr>
              <w:pStyle w:val="TableContents"/>
            </w:pPr>
            <w:r>
              <w:t xml:space="preserve">Once challenged to a battle </w:t>
            </w:r>
            <w:r w:rsidR="0003023D">
              <w:t>the user selects accept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03023D">
            <w:pPr>
              <w:pStyle w:val="TableContents"/>
            </w:pPr>
            <w:r>
              <w:t>The battle should go ahead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03023D">
            <w:pPr>
              <w:pStyle w:val="TableContents"/>
            </w:pPr>
            <w:r>
              <w:t>The battle goes ahead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FR4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03023D">
            <w:pPr>
              <w:pStyle w:val="TableContents"/>
            </w:pPr>
            <w:r>
              <w:t>Check that the user can decline a battle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03023D">
            <w:pPr>
              <w:pStyle w:val="TableContents"/>
            </w:pPr>
            <w:r>
              <w:t>Once challenged to a battle the user selects decline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03023D">
            <w:pPr>
              <w:pStyle w:val="TableContents"/>
            </w:pPr>
            <w:r>
              <w:t>The battle should be cancelled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03023D">
            <w:pPr>
              <w:pStyle w:val="TableContents"/>
            </w:pPr>
            <w:r>
              <w:t>The battle is cancelled and does not go ahead</w:t>
            </w:r>
            <w:bookmarkStart w:id="0" w:name="_GoBack"/>
            <w:bookmarkEnd w:id="0"/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FR5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Check that users from different servers can </w:t>
            </w:r>
            <w:r>
              <w:lastRenderedPageBreak/>
              <w:t>add each other as friends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A user will attempt to add </w:t>
            </w:r>
            <w:r>
              <w:lastRenderedPageBreak/>
              <w:t>a user from a different server to their friends list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The request should appear </w:t>
            </w:r>
            <w:r>
              <w:lastRenderedPageBreak/>
              <w:t>correctly on the second users requests page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The request displays </w:t>
            </w:r>
            <w:r>
              <w:lastRenderedPageBreak/>
              <w:t>correctly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FR5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users from different servers can accept requests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A user will attempt to add a user from a different server to their friends list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After accept is selected the users will appear on </w:t>
            </w:r>
            <w:proofErr w:type="spellStart"/>
            <w:r>
              <w:t>each others</w:t>
            </w:r>
            <w:proofErr w:type="spellEnd"/>
            <w:r>
              <w:t xml:space="preserve"> friends lists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The users appear on </w:t>
            </w:r>
            <w:proofErr w:type="spellStart"/>
            <w:r>
              <w:t>each others</w:t>
            </w:r>
            <w:proofErr w:type="spellEnd"/>
            <w:r>
              <w:t xml:space="preserve"> friends lists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FR5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users from different servers can decline requests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A user will attempt to add a user from a different server to their friends list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request should be declined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The request is declined and the users do not appear on </w:t>
            </w:r>
            <w:proofErr w:type="spellStart"/>
            <w:r>
              <w:t>each others</w:t>
            </w:r>
            <w:proofErr w:type="spellEnd"/>
            <w:r>
              <w:t xml:space="preserve"> friends lists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FR5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users from different servers can buy monsters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One user will attempt to buy a monster from the other server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transaction should succeed and one user should gain the monster and one gain the value in virtual currency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transaction succeeds and the monster and the currency are exchanged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FR5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users from different servers can arrange a monster breeding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One user will send a breeding request to a user on a different server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breeding should go ahead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breeding goes ahead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FR5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users from different servers can arrange a fight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One user will send a  fight request to a user on a different server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fight should happen correctly (winner chosen  and prizes allocated correctly)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winner and prize money are allocated correctly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FR6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user can buy a monster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User selects the buy option on a monster for sale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The user should gain the monster and lost the currency value of the </w:t>
            </w:r>
            <w:r>
              <w:lastRenderedPageBreak/>
              <w:t>monster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>The user gains the monster and loses the value of the monster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FR6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user can sell a monster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puts a monster up for sale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monster is correctly displayed as for sale and once the sale takes place the monster is gone and the user has gained the value of the monster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monster is put up for sale and sold successfully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FR6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user can remove a friend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 the friends list select the remove friend option from a friend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friend in question should be removed from the friends list and the user removed from theirs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friend is removed successfully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FR6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user can offer a monster for breeding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select the offer for breeding option on a monster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monster will display as up for breeding correctly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monster displays as up for breeding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FR6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user can purchase breeding with a monster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select the breed option on a monster available to breed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breeding should go ahead and the cost deducted from the users bank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breed goes ahead properly and the user is appropriately charged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FR6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user can unregister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select the unregister option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users account should be unregistered and no longer be valid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users account is no longer valid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FR7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Check that on </w:t>
            </w:r>
            <w:proofErr w:type="spellStart"/>
            <w:r>
              <w:t>startup</w:t>
            </w:r>
            <w:proofErr w:type="spellEnd"/>
            <w:r>
              <w:t xml:space="preserve"> the options to login and register are displayed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start up the program in their browser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options to log in or register should be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options to log in and register are displayed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FR7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once logged in the user can log out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Once logged in the user will select the log out option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should be logged out of the system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is logged out of the system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FR8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Check that once </w:t>
            </w:r>
            <w:r>
              <w:lastRenderedPageBreak/>
              <w:t>logged in the user has a list of their monsters statuses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The user will </w:t>
            </w:r>
            <w:r>
              <w:lastRenderedPageBreak/>
              <w:t>log in and go to their monsters page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The user </w:t>
            </w:r>
            <w:r>
              <w:lastRenderedPageBreak/>
              <w:t xml:space="preserve">should see a list of their monsters (with health, diseases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lastRenderedPageBreak/>
              <w:t xml:space="preserve">The user is </w:t>
            </w:r>
            <w:r>
              <w:lastRenderedPageBreak/>
              <w:t>presented with a complete list of their monsters plus their statuses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FR8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once logged in the user has a list of their friends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log in and go to their friends page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should see a list of their friends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sees a correct list of their friends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FR8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once logged in the user has a list of monsters available for breeding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log in and go to their friends page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should see a list of monsters that are available for breeding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sees a correct list of monsters available for breeding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FR8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once logged in the user has a list of monsters for sale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log in and go to their friends page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should see a list monsters that are available to be bought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sees a correct list of monsters available for sale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FR8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Check that once logged in the user can see a list of all their requests (breeding, challenges </w:t>
            </w:r>
            <w:proofErr w:type="spellStart"/>
            <w:r>
              <w:t>etc</w:t>
            </w:r>
            <w:proofErr w:type="spellEnd"/>
            <w:r>
              <w:t>) with prize money if applicable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will log in and go to their friends page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should see a list of their requests plus prizes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user sees a full list of their requests plus the prizes available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FR10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after a fight the users competitors monsters list is updated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Once logged in the user will take part in a battle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 xml:space="preserve">The monster list of all </w:t>
            </w:r>
            <w:proofErr w:type="spellStart"/>
            <w:r>
              <w:t>competators</w:t>
            </w:r>
            <w:proofErr w:type="spellEnd"/>
            <w:r>
              <w:t xml:space="preserve"> should be updated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competitors monster list is updated (losers removed from the list)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FR10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after a battle has been won the prize money is transferred to the users account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Once logged in the user will take part in a battle and win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prize should then be in the users account and their monsters updated to account for injuries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The prize money is in the users account and their monsters updated for injuries</w:t>
            </w:r>
          </w:p>
        </w:tc>
      </w:tr>
      <w:tr w:rsidR="00882F8A" w:rsidTr="001D42FB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882F8A">
            <w:pPr>
              <w:pStyle w:val="TableContents"/>
            </w:pPr>
          </w:p>
        </w:tc>
        <w:tc>
          <w:tcPr>
            <w:tcW w:w="11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FR11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Check that the user can see the wealth of all friends</w:t>
            </w:r>
          </w:p>
        </w:tc>
        <w:tc>
          <w:tcPr>
            <w:tcW w:w="14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Once logged in the user navigates to the friends page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All friends wealth should be displayed in  order of wealth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2F8A" w:rsidRDefault="00696476">
            <w:pPr>
              <w:pStyle w:val="TableContents"/>
            </w:pPr>
            <w:r>
              <w:t>Friends are displayed in correct order of wealth</w:t>
            </w:r>
          </w:p>
        </w:tc>
      </w:tr>
    </w:tbl>
    <w:p w:rsidR="00882F8A" w:rsidRDefault="00882F8A">
      <w:pPr>
        <w:pStyle w:val="Standard"/>
      </w:pPr>
    </w:p>
    <w:sectPr w:rsidR="00882F8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76" w:rsidRDefault="00696476">
      <w:r>
        <w:separator/>
      </w:r>
    </w:p>
  </w:endnote>
  <w:endnote w:type="continuationSeparator" w:id="0">
    <w:p w:rsidR="00696476" w:rsidRDefault="0069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76" w:rsidRDefault="00696476">
      <w:r>
        <w:rPr>
          <w:color w:val="000000"/>
        </w:rPr>
        <w:separator/>
      </w:r>
    </w:p>
  </w:footnote>
  <w:footnote w:type="continuationSeparator" w:id="0">
    <w:p w:rsidR="00696476" w:rsidRDefault="0069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82F8A"/>
    <w:rsid w:val="0003023D"/>
    <w:rsid w:val="001D42FB"/>
    <w:rsid w:val="00222A47"/>
    <w:rsid w:val="00696476"/>
    <w:rsid w:val="0088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796EF334.dotm</Template>
  <TotalTime>1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David</dc:creator>
  <cp:lastModifiedBy>Staff and Students at Aber Uni</cp:lastModifiedBy>
  <cp:revision>2</cp:revision>
  <dcterms:created xsi:type="dcterms:W3CDTF">2012-11-08T15:12:00Z</dcterms:created>
  <dcterms:modified xsi:type="dcterms:W3CDTF">2012-11-08T15:12:00Z</dcterms:modified>
</cp:coreProperties>
</file>